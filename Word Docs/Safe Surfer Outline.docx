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:"/>
        <w:tag w:val="Title:"/>
        <w:id w:val="-574357878"/>
        <w:placeholder>
          <w:docPart w:val="EFD8A0735353C244AF289B76595759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5B03FF87" w14:textId="77777777" w:rsidR="00A769E6" w:rsidRDefault="00FE014E">
          <w:pPr>
            <w:pStyle w:val="Title"/>
          </w:pPr>
          <w:r>
            <w:t>Safe Surfer</w:t>
          </w:r>
        </w:p>
      </w:sdtContent>
    </w:sdt>
    <w:p w14:paraId="436EC9F1" w14:textId="77777777" w:rsidR="00FE014E" w:rsidRDefault="00FE014E" w:rsidP="00FE014E">
      <w:pPr>
        <w:pStyle w:val="Heading1"/>
        <w:jc w:val="center"/>
      </w:pPr>
      <w:r>
        <w:t>Know what you’re giving up, then take it back</w:t>
      </w:r>
    </w:p>
    <w:p w14:paraId="0C45EB9C" w14:textId="77777777" w:rsidR="00FE014E" w:rsidRPr="00FE014E" w:rsidRDefault="00FE014E" w:rsidP="00FE014E">
      <w:pPr>
        <w:pStyle w:val="Heading2"/>
        <w:numPr>
          <w:ilvl w:val="0"/>
          <w:numId w:val="0"/>
        </w:numPr>
        <w:ind w:left="720"/>
      </w:pPr>
    </w:p>
    <w:sdt>
      <w:sdtPr>
        <w:alias w:val="Introduction:"/>
        <w:tag w:val="Introduction:"/>
        <w:id w:val="-1719891336"/>
        <w:placeholder>
          <w:docPart w:val="AF22CFEEA91B67489E1E1A01FAF80A42"/>
        </w:placeholder>
        <w:temporary/>
        <w:showingPlcHdr/>
        <w15:appearance w15:val="hidden"/>
      </w:sdtPr>
      <w:sdtEndPr/>
      <w:sdtContent>
        <w:p w14:paraId="716C76F7" w14:textId="77777777" w:rsidR="00C55AE2" w:rsidRDefault="00C55AE2" w:rsidP="00C55AE2">
          <w:pPr>
            <w:pStyle w:val="Heading1"/>
          </w:pPr>
          <w:r>
            <w:t>Introduction</w:t>
          </w:r>
        </w:p>
      </w:sdtContent>
    </w:sdt>
    <w:p w14:paraId="691CE3E1" w14:textId="77777777" w:rsidR="00A769E6" w:rsidRDefault="00FE014E">
      <w:pPr>
        <w:pStyle w:val="Heading2"/>
      </w:pPr>
      <w:r>
        <w:t>Motivation</w:t>
      </w:r>
    </w:p>
    <w:p w14:paraId="145F1C36" w14:textId="77777777" w:rsidR="00FE014E" w:rsidRDefault="00FE014E" w:rsidP="00A6101F">
      <w:pPr>
        <w:pStyle w:val="Heading2"/>
        <w:numPr>
          <w:ilvl w:val="1"/>
          <w:numId w:val="4"/>
        </w:numPr>
      </w:pPr>
      <w:r>
        <w:t>Talk about how people struggle to understand the ways their information is at stake</w:t>
      </w:r>
    </w:p>
    <w:p w14:paraId="1FCA058E" w14:textId="77777777" w:rsidR="00A769E6" w:rsidRDefault="00A6101F">
      <w:pPr>
        <w:pStyle w:val="Heading2"/>
      </w:pPr>
      <w:r>
        <w:t>Background</w:t>
      </w:r>
    </w:p>
    <w:p w14:paraId="2443EC6F" w14:textId="77777777" w:rsidR="00A6101F" w:rsidRDefault="00A6101F" w:rsidP="00A6101F">
      <w:pPr>
        <w:pStyle w:val="Heading2"/>
        <w:numPr>
          <w:ilvl w:val="1"/>
          <w:numId w:val="4"/>
        </w:numPr>
      </w:pPr>
      <w:commentRangeStart w:id="0"/>
      <w:r>
        <w:t>Give some facts, and president for the need of our application</w:t>
      </w:r>
      <w:commentRangeEnd w:id="0"/>
      <w:r w:rsidR="00A120D5">
        <w:rPr>
          <w:rStyle w:val="CommentReference"/>
        </w:rPr>
        <w:commentReference w:id="0"/>
      </w:r>
    </w:p>
    <w:p w14:paraId="5CD21B9D" w14:textId="77777777" w:rsidR="00A769E6" w:rsidRDefault="00A6101F">
      <w:pPr>
        <w:pStyle w:val="Heading2"/>
      </w:pPr>
      <w:r>
        <w:t>What’s out there / What separates our project from current projects?</w:t>
      </w:r>
    </w:p>
    <w:p w14:paraId="037A4635" w14:textId="77777777" w:rsidR="00A6101F" w:rsidRDefault="00A6101F" w:rsidP="00A6101F">
      <w:pPr>
        <w:pStyle w:val="Heading2"/>
        <w:numPr>
          <w:ilvl w:val="1"/>
          <w:numId w:val="4"/>
        </w:numPr>
      </w:pPr>
      <w:r>
        <w:t>Give a brief outline talking about how there are lots of individual application, but not on that is consolidated, and not one that helps inform the user of their security risk.</w:t>
      </w:r>
    </w:p>
    <w:p w14:paraId="04E40F83" w14:textId="77777777" w:rsidR="00A6101F" w:rsidRDefault="00A6101F" w:rsidP="00A6101F">
      <w:pPr>
        <w:pStyle w:val="Heading2"/>
        <w:numPr>
          <w:ilvl w:val="1"/>
          <w:numId w:val="4"/>
        </w:numPr>
      </w:pPr>
      <w:commentRangeStart w:id="1"/>
      <w:r>
        <w:t>Talk about how we can’t take everything on, so based on the biggest gain for the time we had was to work with a browser integrated product</w:t>
      </w:r>
      <w:commentRangeEnd w:id="1"/>
      <w:r w:rsidR="00A120D5">
        <w:rPr>
          <w:rStyle w:val="CommentReference"/>
        </w:rPr>
        <w:commentReference w:id="1"/>
      </w:r>
    </w:p>
    <w:p w14:paraId="3C33C72B" w14:textId="77777777" w:rsidR="00A769E6" w:rsidRDefault="00A6101F">
      <w:pPr>
        <w:pStyle w:val="Heading1"/>
      </w:pPr>
      <w:r>
        <w:t>What it does</w:t>
      </w:r>
      <w:r w:rsidR="00B46181">
        <w:t xml:space="preserve"> – Feature </w:t>
      </w:r>
    </w:p>
    <w:p w14:paraId="296C8767" w14:textId="77777777" w:rsidR="00A769E6" w:rsidRDefault="00B46181">
      <w:pPr>
        <w:pStyle w:val="Heading2"/>
        <w:numPr>
          <w:ilvl w:val="0"/>
          <w:numId w:val="10"/>
        </w:numPr>
      </w:pPr>
      <w:r>
        <w:t>Talk about how the goal is to fold:</w:t>
      </w:r>
    </w:p>
    <w:p w14:paraId="43933889" w14:textId="77777777" w:rsidR="00B46181" w:rsidRDefault="00B46181" w:rsidP="00B46181">
      <w:pPr>
        <w:pStyle w:val="Heading2"/>
        <w:numPr>
          <w:ilvl w:val="1"/>
          <w:numId w:val="10"/>
        </w:numPr>
      </w:pPr>
      <w:r>
        <w:t>Educate on what information is being exposed</w:t>
      </w:r>
    </w:p>
    <w:p w14:paraId="01ECA981" w14:textId="77777777" w:rsidR="00B46181" w:rsidRDefault="00B46181" w:rsidP="00B46181">
      <w:pPr>
        <w:pStyle w:val="Heading2"/>
        <w:numPr>
          <w:ilvl w:val="1"/>
          <w:numId w:val="10"/>
        </w:numPr>
      </w:pPr>
      <w:r>
        <w:t>Protect what we can, while giving a useable experience.</w:t>
      </w:r>
    </w:p>
    <w:p w14:paraId="6F2F6325" w14:textId="77777777" w:rsidR="00B46181" w:rsidRDefault="00B46181">
      <w:pPr>
        <w:pStyle w:val="Heading2"/>
        <w:numPr>
          <w:ilvl w:val="0"/>
          <w:numId w:val="10"/>
        </w:numPr>
      </w:pPr>
      <w:r>
        <w:t>Feature List:</w:t>
      </w:r>
    </w:p>
    <w:p w14:paraId="07FB85DF" w14:textId="77777777" w:rsidR="00A769E6" w:rsidRDefault="00B46181">
      <w:pPr>
        <w:pStyle w:val="Heading3"/>
      </w:pPr>
      <w:r>
        <w:t>SSL alert</w:t>
      </w:r>
    </w:p>
    <w:p w14:paraId="574B7721" w14:textId="77777777" w:rsidR="00B46181" w:rsidRDefault="00B46181" w:rsidP="00B46181">
      <w:pPr>
        <w:pStyle w:val="Heading3"/>
        <w:numPr>
          <w:ilvl w:val="1"/>
          <w:numId w:val="13"/>
        </w:numPr>
      </w:pPr>
      <w:r>
        <w:t>Screen shot</w:t>
      </w:r>
    </w:p>
    <w:p w14:paraId="052612E5" w14:textId="77777777" w:rsidR="00A769E6" w:rsidRDefault="00B46181" w:rsidP="00C55AE2">
      <w:pPr>
        <w:pStyle w:val="Heading3"/>
      </w:pPr>
      <w:r>
        <w:t>Location / GPS alert</w:t>
      </w:r>
    </w:p>
    <w:p w14:paraId="20AF8FDE" w14:textId="77777777" w:rsidR="00A120D5" w:rsidRDefault="00B46181" w:rsidP="00A120D5">
      <w:pPr>
        <w:pStyle w:val="Heading3"/>
        <w:numPr>
          <w:ilvl w:val="1"/>
          <w:numId w:val="13"/>
        </w:numPr>
      </w:pPr>
      <w:r>
        <w:t>Screen Shot</w:t>
      </w:r>
    </w:p>
    <w:p w14:paraId="0A2F05BA" w14:textId="77777777" w:rsidR="00A120D5" w:rsidRDefault="00A120D5" w:rsidP="00A120D5">
      <w:pPr>
        <w:pStyle w:val="Heading3"/>
      </w:pPr>
      <w:r>
        <w:t>Camera / Audio alert</w:t>
      </w:r>
    </w:p>
    <w:p w14:paraId="48FB6E63" w14:textId="77777777" w:rsidR="00A120D5" w:rsidRDefault="00A120D5" w:rsidP="00A120D5">
      <w:pPr>
        <w:pStyle w:val="Heading3"/>
        <w:numPr>
          <w:ilvl w:val="1"/>
          <w:numId w:val="13"/>
        </w:numPr>
      </w:pPr>
      <w:r>
        <w:t>Screen Shot</w:t>
      </w:r>
    </w:p>
    <w:p w14:paraId="70C6A02E" w14:textId="77777777" w:rsidR="00B46181" w:rsidRDefault="00B46181" w:rsidP="00C55AE2">
      <w:pPr>
        <w:pStyle w:val="Heading3"/>
      </w:pPr>
      <w:r>
        <w:t>Hardware Usage information / Alert</w:t>
      </w:r>
    </w:p>
    <w:p w14:paraId="0EFC0B36" w14:textId="77777777" w:rsidR="00B46181" w:rsidRDefault="00B46181" w:rsidP="00B46181">
      <w:pPr>
        <w:pStyle w:val="Heading3"/>
        <w:numPr>
          <w:ilvl w:val="1"/>
          <w:numId w:val="13"/>
        </w:numPr>
      </w:pPr>
      <w:r>
        <w:t>Screen Shot</w:t>
      </w:r>
    </w:p>
    <w:p w14:paraId="7646CBE3" w14:textId="77777777" w:rsidR="00B46181" w:rsidRDefault="00B46181" w:rsidP="00C55AE2">
      <w:pPr>
        <w:pStyle w:val="Heading3"/>
      </w:pPr>
      <w:commentRangeStart w:id="2"/>
      <w:r>
        <w:lastRenderedPageBreak/>
        <w:t>Add Blocker</w:t>
      </w:r>
      <w:commentRangeEnd w:id="2"/>
      <w:r w:rsidR="00A120D5">
        <w:rPr>
          <w:rStyle w:val="CommentReference"/>
        </w:rPr>
        <w:commentReference w:id="2"/>
      </w:r>
    </w:p>
    <w:p w14:paraId="1508C94A" w14:textId="77777777" w:rsidR="00B46181" w:rsidRDefault="00B46181" w:rsidP="00B46181">
      <w:pPr>
        <w:pStyle w:val="Heading3"/>
        <w:numPr>
          <w:ilvl w:val="1"/>
          <w:numId w:val="13"/>
        </w:numPr>
      </w:pPr>
      <w:r>
        <w:t>Screen Shot</w:t>
      </w:r>
    </w:p>
    <w:p w14:paraId="0D1EDF3F" w14:textId="77777777" w:rsidR="00B46181" w:rsidRDefault="00B46181" w:rsidP="00C55AE2">
      <w:pPr>
        <w:pStyle w:val="Heading3"/>
      </w:pPr>
      <w:commentRangeStart w:id="3"/>
      <w:r>
        <w:t>Tracker Blocker</w:t>
      </w:r>
      <w:commentRangeEnd w:id="3"/>
      <w:r w:rsidR="00A120D5">
        <w:rPr>
          <w:rStyle w:val="CommentReference"/>
        </w:rPr>
        <w:commentReference w:id="3"/>
      </w:r>
    </w:p>
    <w:p w14:paraId="746732AC" w14:textId="77777777" w:rsidR="00B46181" w:rsidRDefault="00B46181" w:rsidP="00B46181">
      <w:pPr>
        <w:pStyle w:val="Heading3"/>
        <w:numPr>
          <w:ilvl w:val="1"/>
          <w:numId w:val="13"/>
        </w:numPr>
      </w:pPr>
      <w:r>
        <w:t>Screen Shot</w:t>
      </w:r>
    </w:p>
    <w:p w14:paraId="360FF8EE" w14:textId="77777777" w:rsidR="00A769E6" w:rsidRDefault="00B46181">
      <w:pPr>
        <w:pStyle w:val="Heading1"/>
      </w:pPr>
      <w:r>
        <w:t>Evaluation</w:t>
      </w:r>
    </w:p>
    <w:p w14:paraId="1DCD9376" w14:textId="77777777" w:rsidR="00A769E6" w:rsidRDefault="00B46181">
      <w:pPr>
        <w:pStyle w:val="Heading2"/>
        <w:numPr>
          <w:ilvl w:val="0"/>
          <w:numId w:val="17"/>
        </w:numPr>
      </w:pPr>
      <w:r>
        <w:t>Results</w:t>
      </w:r>
    </w:p>
    <w:p w14:paraId="729ED6E7" w14:textId="77777777" w:rsidR="00A769E6" w:rsidRDefault="00B46181">
      <w:pPr>
        <w:pStyle w:val="Heading3"/>
        <w:numPr>
          <w:ilvl w:val="0"/>
          <w:numId w:val="18"/>
        </w:numPr>
      </w:pPr>
      <w:commentRangeStart w:id="4"/>
      <w:r>
        <w:t>What</w:t>
      </w:r>
      <w:commentRangeEnd w:id="4"/>
      <w:r w:rsidR="00A120D5">
        <w:rPr>
          <w:rStyle w:val="CommentReference"/>
        </w:rPr>
        <w:commentReference w:id="4"/>
      </w:r>
      <w:r>
        <w:t xml:space="preserve"> we’ve found during our project research and development</w:t>
      </w:r>
    </w:p>
    <w:p w14:paraId="52A74F3B" w14:textId="77777777" w:rsidR="00A769E6" w:rsidRDefault="00B46181">
      <w:pPr>
        <w:pStyle w:val="Heading3"/>
      </w:pPr>
      <w:r>
        <w:t>Tasks, we feel we accomplished</w:t>
      </w:r>
    </w:p>
    <w:p w14:paraId="77977940" w14:textId="77777777" w:rsidR="00B46181" w:rsidRDefault="00B46181" w:rsidP="00B46181">
      <w:pPr>
        <w:pStyle w:val="Heading2"/>
        <w:numPr>
          <w:ilvl w:val="0"/>
          <w:numId w:val="17"/>
        </w:numPr>
      </w:pPr>
      <w:r>
        <w:t>Demo section</w:t>
      </w:r>
    </w:p>
    <w:p w14:paraId="09137EE5" w14:textId="77777777" w:rsidR="00B46181" w:rsidRDefault="00B46181" w:rsidP="00B46181">
      <w:pPr>
        <w:pStyle w:val="Heading3"/>
        <w:numPr>
          <w:ilvl w:val="0"/>
          <w:numId w:val="40"/>
        </w:numPr>
      </w:pPr>
      <w:r>
        <w:t xml:space="preserve">Quick walkthrough of product </w:t>
      </w:r>
      <w:commentRangeStart w:id="5"/>
      <w:r>
        <w:t>demo page?</w:t>
      </w:r>
      <w:commentRangeEnd w:id="5"/>
      <w:r w:rsidR="00A120D5">
        <w:rPr>
          <w:rStyle w:val="CommentReference"/>
        </w:rPr>
        <w:commentReference w:id="5"/>
      </w:r>
    </w:p>
    <w:p w14:paraId="4BF7C75F" w14:textId="77777777" w:rsidR="00A769E6" w:rsidRDefault="00B46181">
      <w:pPr>
        <w:pStyle w:val="Heading1"/>
      </w:pPr>
      <w:r>
        <w:t>Future Prospects</w:t>
      </w:r>
    </w:p>
    <w:p w14:paraId="7BA8597B" w14:textId="77777777" w:rsidR="00A769E6" w:rsidRDefault="00B46181">
      <w:pPr>
        <w:pStyle w:val="Heading2"/>
        <w:numPr>
          <w:ilvl w:val="0"/>
          <w:numId w:val="21"/>
        </w:numPr>
      </w:pPr>
      <w:r>
        <w:t>What we wish we had more time for?</w:t>
      </w:r>
    </w:p>
    <w:p w14:paraId="047DB8F3" w14:textId="77777777" w:rsidR="00B46181" w:rsidRDefault="00B46181" w:rsidP="00B46181">
      <w:pPr>
        <w:pStyle w:val="Heading3"/>
        <w:numPr>
          <w:ilvl w:val="0"/>
          <w:numId w:val="22"/>
        </w:numPr>
      </w:pPr>
      <w:r>
        <w:t>Full system i</w:t>
      </w:r>
      <w:commentRangeStart w:id="6"/>
      <w:r>
        <w:t>ntegration</w:t>
      </w:r>
      <w:commentRangeEnd w:id="6"/>
      <w:r w:rsidR="00A120D5">
        <w:rPr>
          <w:rStyle w:val="CommentReference"/>
        </w:rPr>
        <w:commentReference w:id="6"/>
      </w:r>
    </w:p>
    <w:p w14:paraId="662D0017" w14:textId="77777777" w:rsidR="00A769E6" w:rsidRDefault="00B46181" w:rsidP="00B46181">
      <w:pPr>
        <w:pStyle w:val="Heading3"/>
      </w:pPr>
      <w:r>
        <w:t xml:space="preserve">Scoring based on what privacy settings </w:t>
      </w:r>
      <w:commentRangeStart w:id="7"/>
      <w:r>
        <w:t>are chosen</w:t>
      </w:r>
      <w:commentRangeEnd w:id="7"/>
      <w:r w:rsidR="00A120D5">
        <w:rPr>
          <w:rStyle w:val="CommentReference"/>
        </w:rPr>
        <w:commentReference w:id="7"/>
      </w:r>
    </w:p>
    <w:p w14:paraId="67696CF0" w14:textId="77777777" w:rsidR="00A769E6" w:rsidRDefault="003757FA">
      <w:pPr>
        <w:pStyle w:val="Heading1"/>
      </w:pPr>
      <w:sdt>
        <w:sdtPr>
          <w:alias w:val="Conclusion:"/>
          <w:tag w:val="Conclusion:"/>
          <w:id w:val="1826468754"/>
          <w:placeholder>
            <w:docPart w:val="1C24EF0087577046BB4EEDF82B90E666"/>
          </w:placeholder>
          <w:temporary/>
          <w:showingPlcHdr/>
          <w15:appearance w15:val="hidden"/>
        </w:sdtPr>
        <w:sdtEndPr/>
        <w:sdtContent>
          <w:r w:rsidR="008B4470">
            <w:t>Conclusion</w:t>
          </w:r>
        </w:sdtContent>
      </w:sdt>
    </w:p>
    <w:p w14:paraId="52851352" w14:textId="77777777" w:rsidR="00A120D5" w:rsidRDefault="00A120D5">
      <w:pPr>
        <w:pStyle w:val="Heading2"/>
        <w:numPr>
          <w:ilvl w:val="0"/>
          <w:numId w:val="11"/>
        </w:numPr>
      </w:pPr>
      <w:r>
        <w:t>Digital Tracking is only going to get more ubiquitous, as Big Data science finds better ways to process the vast amounts of information.</w:t>
      </w:r>
    </w:p>
    <w:p w14:paraId="56430C5A" w14:textId="77777777" w:rsidR="00A120D5" w:rsidRDefault="00A120D5">
      <w:pPr>
        <w:pStyle w:val="Heading2"/>
        <w:numPr>
          <w:ilvl w:val="0"/>
          <w:numId w:val="11"/>
        </w:numPr>
      </w:pPr>
      <w:r>
        <w:t>There is a limit to what you can block, while still having a useable online experience.</w:t>
      </w:r>
    </w:p>
    <w:p w14:paraId="653DB12F" w14:textId="77777777" w:rsidR="00A769E6" w:rsidRDefault="00A120D5" w:rsidP="00A120D5">
      <w:pPr>
        <w:pStyle w:val="Heading2"/>
        <w:numPr>
          <w:ilvl w:val="0"/>
          <w:numId w:val="11"/>
        </w:numPr>
      </w:pPr>
      <w:r>
        <w:t>Educating</w:t>
      </w:r>
      <w:r w:rsidR="00B46181">
        <w:t xml:space="preserve"> users </w:t>
      </w:r>
      <w:r>
        <w:t xml:space="preserve">to </w:t>
      </w:r>
      <w:r w:rsidR="00B46181">
        <w:t xml:space="preserve">understand </w:t>
      </w:r>
      <w:r>
        <w:t xml:space="preserve">to understand online privacy can be more successful than a complex </w:t>
      </w:r>
      <w:commentRangeStart w:id="8"/>
      <w:r>
        <w:t>program</w:t>
      </w:r>
      <w:commentRangeEnd w:id="8"/>
      <w:r>
        <w:rPr>
          <w:rStyle w:val="CommentReference"/>
        </w:rPr>
        <w:commentReference w:id="8"/>
      </w:r>
      <w:r>
        <w:t xml:space="preserve"> </w:t>
      </w:r>
    </w:p>
    <w:sectPr w:rsidR="00A769E6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tt Willden" w:date="2016-12-06T20:37:00Z" w:initials="MW">
    <w:p w14:paraId="2C35A3DC" w14:textId="77777777" w:rsidR="00A120D5" w:rsidRDefault="00A120D5">
      <w:pPr>
        <w:pStyle w:val="CommentText"/>
      </w:pPr>
      <w:r>
        <w:rPr>
          <w:rStyle w:val="CommentReference"/>
        </w:rPr>
        <w:annotationRef/>
      </w:r>
      <w:r>
        <w:t>Trying to find some facts to illustrate 1) The dangers of privacy infringement. 2) How much information is given my inept users</w:t>
      </w:r>
    </w:p>
    <w:p w14:paraId="20DC0C96" w14:textId="77777777" w:rsidR="00A120D5" w:rsidRDefault="00A120D5">
      <w:pPr>
        <w:pStyle w:val="CommentText"/>
      </w:pPr>
    </w:p>
    <w:p w14:paraId="34DB8BEB" w14:textId="77777777" w:rsidR="00A120D5" w:rsidRDefault="00A120D5">
      <w:pPr>
        <w:pStyle w:val="CommentText"/>
      </w:pPr>
      <w:r>
        <w:t>I’m still struggling delivering this point too, but a good article will solve that problem quick</w:t>
      </w:r>
    </w:p>
  </w:comment>
  <w:comment w:id="1" w:author="Matt Willden" w:date="2016-12-06T20:36:00Z" w:initials="MW">
    <w:p w14:paraId="65937D67" w14:textId="77777777" w:rsidR="00A120D5" w:rsidRDefault="00A120D5">
      <w:pPr>
        <w:pStyle w:val="CommentText"/>
      </w:pPr>
      <w:r>
        <w:rPr>
          <w:rStyle w:val="CommentReference"/>
        </w:rPr>
        <w:annotationRef/>
      </w:r>
    </w:p>
    <w:p w14:paraId="663EB9BF" w14:textId="77777777" w:rsidR="00A120D5" w:rsidRDefault="00A120D5">
      <w:pPr>
        <w:pStyle w:val="CommentText"/>
      </w:pPr>
      <w:r>
        <w:t>Currently trying to make this a more solid point</w:t>
      </w:r>
    </w:p>
  </w:comment>
  <w:comment w:id="2" w:author="Matt Willden" w:date="2016-12-06T20:38:00Z" w:initials="MW">
    <w:p w14:paraId="0F68D2B8" w14:textId="77777777" w:rsidR="00A120D5" w:rsidRDefault="00A120D5">
      <w:pPr>
        <w:pStyle w:val="CommentText"/>
      </w:pPr>
      <w:r>
        <w:rPr>
          <w:rStyle w:val="CommentReference"/>
        </w:rPr>
        <w:annotationRef/>
      </w:r>
      <w:r>
        <w:t xml:space="preserve">Do we still have plans for this? If not we can turn it on </w:t>
      </w:r>
      <w:proofErr w:type="spellStart"/>
      <w:r>
        <w:t>it’s</w:t>
      </w:r>
      <w:proofErr w:type="spellEnd"/>
      <w:r>
        <w:t xml:space="preserve"> head, after all this is a research project… we can talk about what we found and how it works</w:t>
      </w:r>
    </w:p>
  </w:comment>
  <w:comment w:id="3" w:author="Matt Willden" w:date="2016-12-06T20:39:00Z" w:initials="MW">
    <w:p w14:paraId="436899C3" w14:textId="77777777" w:rsidR="00A120D5" w:rsidRDefault="00A120D5">
      <w:pPr>
        <w:pStyle w:val="CommentText"/>
      </w:pPr>
      <w:r>
        <w:rPr>
          <w:rStyle w:val="CommentReference"/>
        </w:rPr>
        <w:annotationRef/>
      </w:r>
      <w:r>
        <w:t>Again, not sure if we’re still integrating this</w:t>
      </w:r>
    </w:p>
  </w:comment>
  <w:comment w:id="4" w:author="Matt Willden" w:date="2016-12-06T20:39:00Z" w:initials="MW">
    <w:p w14:paraId="1EDF9B2B" w14:textId="77777777" w:rsidR="00A120D5" w:rsidRDefault="00A120D5">
      <w:pPr>
        <w:pStyle w:val="CommentText"/>
      </w:pPr>
      <w:r>
        <w:rPr>
          <w:rStyle w:val="CommentReference"/>
        </w:rPr>
        <w:annotationRef/>
      </w:r>
      <w:r>
        <w:t xml:space="preserve"> For this we will just talk about our research / development process</w:t>
      </w:r>
    </w:p>
  </w:comment>
  <w:comment w:id="5" w:author="Matt Willden" w:date="2016-12-06T20:40:00Z" w:initials="MW">
    <w:p w14:paraId="0350857C" w14:textId="77777777" w:rsidR="00A120D5" w:rsidRDefault="00A120D5">
      <w:pPr>
        <w:pStyle w:val="CommentText"/>
      </w:pPr>
      <w:r>
        <w:rPr>
          <w:rStyle w:val="CommentReference"/>
        </w:rPr>
        <w:annotationRef/>
      </w:r>
      <w:r>
        <w:t xml:space="preserve">It be cool to have our extension running and then just have an html page that had a series of tests we could go through (http website, would trigger the modal, display camera or whatever </w:t>
      </w:r>
      <w:proofErr w:type="spellStart"/>
      <w:r>
        <w:t>etc</w:t>
      </w:r>
      <w:proofErr w:type="spellEnd"/>
      <w:r>
        <w:t>…)</w:t>
      </w:r>
    </w:p>
  </w:comment>
  <w:comment w:id="6" w:author="Matt Willden" w:date="2016-12-06T20:42:00Z" w:initials="MW">
    <w:p w14:paraId="431D96C0" w14:textId="77777777" w:rsidR="00A120D5" w:rsidRDefault="00A120D5">
      <w:pPr>
        <w:pStyle w:val="CommentText"/>
      </w:pPr>
      <w:r>
        <w:rPr>
          <w:rStyle w:val="CommentReference"/>
        </w:rPr>
        <w:annotationRef/>
      </w:r>
      <w:r>
        <w:t xml:space="preserve">This drives home our original thesis, educating and protecting a user </w:t>
      </w:r>
      <w:r w:rsidR="00C75616">
        <w:t>with all online transactions</w:t>
      </w:r>
    </w:p>
  </w:comment>
  <w:comment w:id="7" w:author="Matt Willden" w:date="2016-12-06T20:42:00Z" w:initials="MW">
    <w:p w14:paraId="612D2023" w14:textId="77777777" w:rsidR="00A120D5" w:rsidRDefault="00A120D5">
      <w:pPr>
        <w:pStyle w:val="CommentText"/>
      </w:pPr>
      <w:r>
        <w:rPr>
          <w:rStyle w:val="CommentReference"/>
        </w:rPr>
        <w:annotationRef/>
      </w:r>
      <w:r>
        <w:t>This could be a simple integration we could do now if we had time</w:t>
      </w:r>
    </w:p>
  </w:comment>
  <w:comment w:id="8" w:author="Matt Willden" w:date="2016-12-06T20:36:00Z" w:initials="MW">
    <w:p w14:paraId="1B36CE23" w14:textId="77777777" w:rsidR="00A120D5" w:rsidRDefault="00A120D5">
      <w:pPr>
        <w:pStyle w:val="CommentText"/>
      </w:pPr>
      <w:r>
        <w:rPr>
          <w:rStyle w:val="CommentReference"/>
        </w:rPr>
        <w:annotationRef/>
      </w:r>
      <w:bookmarkStart w:id="9" w:name="_GoBack"/>
      <w:bookmarkEnd w:id="9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DB8BEB" w15:done="0"/>
  <w15:commentEx w15:paraId="663EB9BF" w15:done="0"/>
  <w15:commentEx w15:paraId="0F68D2B8" w15:done="0"/>
  <w15:commentEx w15:paraId="436899C3" w15:done="0"/>
  <w15:commentEx w15:paraId="1EDF9B2B" w15:done="0"/>
  <w15:commentEx w15:paraId="0350857C" w15:done="0"/>
  <w15:commentEx w15:paraId="431D96C0" w15:done="0"/>
  <w15:commentEx w15:paraId="612D2023" w15:done="0"/>
  <w15:commentEx w15:paraId="1B36CE2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B0C73" w14:textId="77777777" w:rsidR="003757FA" w:rsidRDefault="003757FA">
      <w:pPr>
        <w:spacing w:after="0" w:line="240" w:lineRule="auto"/>
      </w:pPr>
      <w:r>
        <w:separator/>
      </w:r>
    </w:p>
  </w:endnote>
  <w:endnote w:type="continuationSeparator" w:id="0">
    <w:p w14:paraId="7F0BB88E" w14:textId="77777777" w:rsidR="003757FA" w:rsidRDefault="00375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C7775" w14:textId="77777777" w:rsidR="00A769E6" w:rsidRPr="0025690E" w:rsidRDefault="003757FA" w:rsidP="0025690E">
    <w:pPr>
      <w:pStyle w:val="Footer"/>
    </w:pPr>
    <w:sdt>
      <w:sdtPr>
        <w:alias w:val="Title:"/>
        <w:tag w:val="Title:"/>
        <w:id w:val="340894388"/>
        <w:placeholder>
          <w:docPart w:val="06F5F87CA8A8BE488E26BFA7FC8B71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FE014E">
          <w:t>Safe Surfer</w:t>
        </w:r>
        <w:r w:rsidR="00FE014E">
          <w:br/>
        </w:r>
      </w:sdtContent>
    </w:sdt>
    <w:r w:rsidR="008B4470" w:rsidRPr="0025690E">
      <w:ptab w:relativeTo="margin" w:alignment="right" w:leader="none"/>
    </w:r>
    <w:r w:rsidR="008B4470" w:rsidRPr="0025690E">
      <w:t xml:space="preserve">Page </w:t>
    </w:r>
    <w:r w:rsidR="008B4470" w:rsidRPr="0025690E">
      <w:fldChar w:fldCharType="begin"/>
    </w:r>
    <w:r w:rsidR="008B4470" w:rsidRPr="0025690E">
      <w:instrText xml:space="preserve"> PAGE  \* Arabic  \* MERGEFORMAT </w:instrText>
    </w:r>
    <w:r w:rsidR="008B4470" w:rsidRPr="0025690E">
      <w:fldChar w:fldCharType="separate"/>
    </w:r>
    <w:r w:rsidR="00C75616">
      <w:rPr>
        <w:noProof/>
      </w:rPr>
      <w:t>2</w:t>
    </w:r>
    <w:r w:rsidR="008B4470" w:rsidRPr="0025690E">
      <w:fldChar w:fldCharType="end"/>
    </w:r>
    <w:r w:rsidR="008B4470" w:rsidRPr="0025690E">
      <w:t xml:space="preserve"> of </w:t>
    </w:r>
    <w:fldSimple w:instr=" NUMPAGES  \* Arabic  \* MERGEFORMAT ">
      <w:r w:rsidR="00C75616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30860" w14:textId="77777777" w:rsidR="003757FA" w:rsidRDefault="003757FA">
      <w:pPr>
        <w:spacing w:after="0" w:line="240" w:lineRule="auto"/>
      </w:pPr>
      <w:r>
        <w:separator/>
      </w:r>
    </w:p>
  </w:footnote>
  <w:footnote w:type="continuationSeparator" w:id="0">
    <w:p w14:paraId="5C98D2BA" w14:textId="77777777" w:rsidR="003757FA" w:rsidRDefault="00375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62C8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2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8"/>
  </w:num>
  <w:num w:numId="3">
    <w:abstractNumId w:val="21"/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11"/>
    <w:lvlOverride w:ilvl="0">
      <w:startOverride w:val="1"/>
    </w:lvlOverride>
  </w:num>
  <w:num w:numId="9">
    <w:abstractNumId w:val="11"/>
    <w:lvlOverride w:ilvl="0">
      <w:startOverride w:val="1"/>
    </w:lvlOverride>
  </w:num>
  <w:num w:numId="10">
    <w:abstractNumId w:val="17"/>
  </w:num>
  <w:num w:numId="11">
    <w:abstractNumId w:val="22"/>
  </w:num>
  <w:num w:numId="12">
    <w:abstractNumId w:val="19"/>
  </w:num>
  <w:num w:numId="13">
    <w:abstractNumId w:val="15"/>
  </w:num>
  <w:num w:numId="14">
    <w:abstractNumId w:val="15"/>
    <w:lvlOverride w:ilvl="0">
      <w:startOverride w:val="1"/>
    </w:lvlOverride>
  </w:num>
  <w:num w:numId="15">
    <w:abstractNumId w:val="15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3"/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16"/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24"/>
  </w:num>
  <w:num w:numId="25">
    <w:abstractNumId w:val="25"/>
  </w:num>
  <w:num w:numId="26">
    <w:abstractNumId w:val="14"/>
  </w:num>
  <w:num w:numId="27">
    <w:abstractNumId w:val="18"/>
  </w:num>
  <w:num w:numId="28">
    <w:abstractNumId w:val="7"/>
  </w:num>
  <w:num w:numId="29">
    <w:abstractNumId w:val="6"/>
  </w:num>
  <w:num w:numId="30">
    <w:abstractNumId w:val="5"/>
  </w:num>
  <w:num w:numId="31">
    <w:abstractNumId w:val="9"/>
  </w:num>
  <w:num w:numId="32">
    <w:abstractNumId w:val="4"/>
  </w:num>
  <w:num w:numId="33">
    <w:abstractNumId w:val="3"/>
  </w:num>
  <w:num w:numId="34">
    <w:abstractNumId w:val="2"/>
  </w:num>
  <w:num w:numId="35">
    <w:abstractNumId w:val="1"/>
  </w:num>
  <w:num w:numId="36">
    <w:abstractNumId w:val="12"/>
  </w:num>
  <w:num w:numId="37">
    <w:abstractNumId w:val="23"/>
  </w:num>
  <w:num w:numId="38">
    <w:abstractNumId w:val="20"/>
  </w:num>
  <w:num w:numId="39">
    <w:abstractNumId w:val="0"/>
  </w:num>
  <w:num w:numId="40">
    <w:abstractNumId w:val="15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t Willden">
    <w15:presenceInfo w15:providerId="Windows Live" w15:userId="52ee473bc57a7e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4E"/>
    <w:rsid w:val="0025690E"/>
    <w:rsid w:val="003757FA"/>
    <w:rsid w:val="003E4B77"/>
    <w:rsid w:val="00676AC7"/>
    <w:rsid w:val="0086238C"/>
    <w:rsid w:val="008B4470"/>
    <w:rsid w:val="008E752A"/>
    <w:rsid w:val="009A2ED4"/>
    <w:rsid w:val="00A120D5"/>
    <w:rsid w:val="00A6101F"/>
    <w:rsid w:val="00A769E6"/>
    <w:rsid w:val="00B27C7C"/>
    <w:rsid w:val="00B46181"/>
    <w:rsid w:val="00C45DBF"/>
    <w:rsid w:val="00C55AE2"/>
    <w:rsid w:val="00C60ACE"/>
    <w:rsid w:val="00C75616"/>
    <w:rsid w:val="00E01AD9"/>
    <w:rsid w:val="00FE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20C5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illdenms/Library/Containers/com.microsoft.Word/Data/Library/Caches/1033/TM04022099/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8A0735353C244AF289B7659575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89E13-9BB8-B44B-92AF-9516BBD0EEE8}"/>
      </w:docPartPr>
      <w:docPartBody>
        <w:p w:rsidR="00000000" w:rsidRDefault="00E32FBE">
          <w:pPr>
            <w:pStyle w:val="EFD8A0735353C244AF289B765957592B"/>
          </w:pPr>
          <w:r>
            <w:t>Title</w:t>
          </w:r>
        </w:p>
      </w:docPartBody>
    </w:docPart>
    <w:docPart>
      <w:docPartPr>
        <w:name w:val="AF22CFEEA91B67489E1E1A01FAF80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77ADD-C0CC-E246-92DB-9EC92A61068C}"/>
      </w:docPartPr>
      <w:docPartBody>
        <w:p w:rsidR="00000000" w:rsidRDefault="00E32FBE">
          <w:pPr>
            <w:pStyle w:val="AF22CFEEA91B67489E1E1A01FAF80A42"/>
          </w:pPr>
          <w:r>
            <w:t>Introduction</w:t>
          </w:r>
        </w:p>
      </w:docPartBody>
    </w:docPart>
    <w:docPart>
      <w:docPartPr>
        <w:name w:val="1C24EF0087577046BB4EEDF82B90E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9A03C-2277-134E-BA22-C22C2DDF256D}"/>
      </w:docPartPr>
      <w:docPartBody>
        <w:p w:rsidR="00000000" w:rsidRDefault="00E32FBE">
          <w:pPr>
            <w:pStyle w:val="1C24EF0087577046BB4EEDF82B90E666"/>
          </w:pPr>
          <w:r>
            <w:t>Conclusion</w:t>
          </w:r>
        </w:p>
      </w:docPartBody>
    </w:docPart>
    <w:docPart>
      <w:docPartPr>
        <w:name w:val="06F5F87CA8A8BE488E26BFA7FC8B7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2ED7B-ACB0-6342-8DFF-57344893AE35}"/>
      </w:docPartPr>
      <w:docPartBody>
        <w:p w:rsidR="00000000" w:rsidRDefault="00E32FBE">
          <w:pPr>
            <w:pStyle w:val="06F5F87CA8A8BE488E26BFA7FC8B71DF"/>
          </w:pPr>
          <w:r w:rsidRPr="0025690E"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BE"/>
    <w:rsid w:val="00E3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D8A0735353C244AF289B765957592B">
    <w:name w:val="EFD8A0735353C244AF289B765957592B"/>
  </w:style>
  <w:style w:type="paragraph" w:customStyle="1" w:styleId="AF22CFEEA91B67489E1E1A01FAF80A42">
    <w:name w:val="AF22CFEEA91B67489E1E1A01FAF80A42"/>
  </w:style>
  <w:style w:type="paragraph" w:customStyle="1" w:styleId="EEAB8F5EE2BD1A4E85A355756238028F">
    <w:name w:val="EEAB8F5EE2BD1A4E85A355756238028F"/>
  </w:style>
  <w:style w:type="paragraph" w:customStyle="1" w:styleId="767E60E3757B1447AD24DAD4A98734E8">
    <w:name w:val="767E60E3757B1447AD24DAD4A98734E8"/>
  </w:style>
  <w:style w:type="paragraph" w:customStyle="1" w:styleId="4BE50A2DFE504342AD9E51484F8FB8C5">
    <w:name w:val="4BE50A2DFE504342AD9E51484F8FB8C5"/>
  </w:style>
  <w:style w:type="paragraph" w:customStyle="1" w:styleId="4DA0A2094C09614BA47CDBAA8D1F7815">
    <w:name w:val="4DA0A2094C09614BA47CDBAA8D1F7815"/>
  </w:style>
  <w:style w:type="paragraph" w:customStyle="1" w:styleId="B3E729578A9D2E44B5DC87F9F1281D86">
    <w:name w:val="B3E729578A9D2E44B5DC87F9F1281D86"/>
  </w:style>
  <w:style w:type="paragraph" w:customStyle="1" w:styleId="8257AAB95464EC4C80A0F4D8FD0E8ED5">
    <w:name w:val="8257AAB95464EC4C80A0F4D8FD0E8ED5"/>
  </w:style>
  <w:style w:type="paragraph" w:customStyle="1" w:styleId="CCF8902C14E6B5458F43BF09AA0CDF49">
    <w:name w:val="CCF8902C14E6B5458F43BF09AA0CDF49"/>
  </w:style>
  <w:style w:type="paragraph" w:customStyle="1" w:styleId="540B7C6CCD3C984A89B43C49E7A18A02">
    <w:name w:val="540B7C6CCD3C984A89B43C49E7A18A02"/>
  </w:style>
  <w:style w:type="paragraph" w:customStyle="1" w:styleId="5811D9314075EA4BAE8540C7D09F6785">
    <w:name w:val="5811D9314075EA4BAE8540C7D09F6785"/>
  </w:style>
  <w:style w:type="paragraph" w:customStyle="1" w:styleId="F37EE468ECF0D94582706BD4888942E1">
    <w:name w:val="F37EE468ECF0D94582706BD4888942E1"/>
  </w:style>
  <w:style w:type="paragraph" w:customStyle="1" w:styleId="1E974F7EDFBDCB40A13DBB69CDD89CCA">
    <w:name w:val="1E974F7EDFBDCB40A13DBB69CDD89CCA"/>
  </w:style>
  <w:style w:type="paragraph" w:customStyle="1" w:styleId="05BF21363D1F2F41A2C0D219D517F14F">
    <w:name w:val="05BF21363D1F2F41A2C0D219D517F14F"/>
  </w:style>
  <w:style w:type="paragraph" w:customStyle="1" w:styleId="E4ED35C75B4C8D45911B141266B1EE9D">
    <w:name w:val="E4ED35C75B4C8D45911B141266B1EE9D"/>
  </w:style>
  <w:style w:type="paragraph" w:customStyle="1" w:styleId="A46FDBDCA507624793595267C8F2E9BB">
    <w:name w:val="A46FDBDCA507624793595267C8F2E9BB"/>
  </w:style>
  <w:style w:type="paragraph" w:customStyle="1" w:styleId="1E8F634402A39B4EA7E3BA018C007F47">
    <w:name w:val="1E8F634402A39B4EA7E3BA018C007F47"/>
  </w:style>
  <w:style w:type="paragraph" w:customStyle="1" w:styleId="273CFAA2B6BF514089A8A454EE84428A">
    <w:name w:val="273CFAA2B6BF514089A8A454EE84428A"/>
  </w:style>
  <w:style w:type="paragraph" w:customStyle="1" w:styleId="ED6E7C04859CBD4C9F312BBFFF4EB2BA">
    <w:name w:val="ED6E7C04859CBD4C9F312BBFFF4EB2BA"/>
  </w:style>
  <w:style w:type="paragraph" w:customStyle="1" w:styleId="34D64BAED86A9D4E8BEFF4B216C63AF4">
    <w:name w:val="34D64BAED86A9D4E8BEFF4B216C63AF4"/>
  </w:style>
  <w:style w:type="paragraph" w:customStyle="1" w:styleId="E27C2CB68EF59849B3F96E03BDEE0D36">
    <w:name w:val="E27C2CB68EF59849B3F96E03BDEE0D36"/>
  </w:style>
  <w:style w:type="paragraph" w:customStyle="1" w:styleId="AF90AA959CD49C4385CEA73518BFB4F6">
    <w:name w:val="AF90AA959CD49C4385CEA73518BFB4F6"/>
  </w:style>
  <w:style w:type="paragraph" w:customStyle="1" w:styleId="D93509770ECD454AA1BCBC47C109C993">
    <w:name w:val="D93509770ECD454AA1BCBC47C109C993"/>
  </w:style>
  <w:style w:type="paragraph" w:customStyle="1" w:styleId="1F20A4D99988B04896271BE5FEDBC27E">
    <w:name w:val="1F20A4D99988B04896271BE5FEDBC27E"/>
  </w:style>
  <w:style w:type="paragraph" w:customStyle="1" w:styleId="959D36B51CBB8443B1ABB2582A3E71A1">
    <w:name w:val="959D36B51CBB8443B1ABB2582A3E71A1"/>
  </w:style>
  <w:style w:type="paragraph" w:customStyle="1" w:styleId="DFA86C200298064BADF57C0C14870BA1">
    <w:name w:val="DFA86C200298064BADF57C0C14870BA1"/>
  </w:style>
  <w:style w:type="paragraph" w:customStyle="1" w:styleId="EF00EDB09D7C3642B1FAB2AC1280677D">
    <w:name w:val="EF00EDB09D7C3642B1FAB2AC1280677D"/>
  </w:style>
  <w:style w:type="paragraph" w:customStyle="1" w:styleId="1C3ECA2042275546989302D1B9D3E3FA">
    <w:name w:val="1C3ECA2042275546989302D1B9D3E3FA"/>
  </w:style>
  <w:style w:type="paragraph" w:customStyle="1" w:styleId="2FFABA32EE806641922658B1ACC75900">
    <w:name w:val="2FFABA32EE806641922658B1ACC75900"/>
  </w:style>
  <w:style w:type="paragraph" w:customStyle="1" w:styleId="607061EDD3F70B4D9913E124E3551BB6">
    <w:name w:val="607061EDD3F70B4D9913E124E3551BB6"/>
  </w:style>
  <w:style w:type="paragraph" w:customStyle="1" w:styleId="07C42B4D4C322A47B9954B9BD7A6349B">
    <w:name w:val="07C42B4D4C322A47B9954B9BD7A6349B"/>
  </w:style>
  <w:style w:type="paragraph" w:customStyle="1" w:styleId="0E4FC9380E205942805844F0F6F6CEEB">
    <w:name w:val="0E4FC9380E205942805844F0F6F6CEEB"/>
  </w:style>
  <w:style w:type="paragraph" w:customStyle="1" w:styleId="192C1F95EF10474AA45A929DEE0BE97A">
    <w:name w:val="192C1F95EF10474AA45A929DEE0BE97A"/>
  </w:style>
  <w:style w:type="paragraph" w:customStyle="1" w:styleId="A5B9CE56224B2B4AA102FA592087AF0B">
    <w:name w:val="A5B9CE56224B2B4AA102FA592087AF0B"/>
  </w:style>
  <w:style w:type="paragraph" w:customStyle="1" w:styleId="FFE5D761D4003141B232CAA3F516F6E1">
    <w:name w:val="FFE5D761D4003141B232CAA3F516F6E1"/>
  </w:style>
  <w:style w:type="paragraph" w:customStyle="1" w:styleId="1C24EF0087577046BB4EEDF82B90E666">
    <w:name w:val="1C24EF0087577046BB4EEDF82B90E666"/>
  </w:style>
  <w:style w:type="paragraph" w:customStyle="1" w:styleId="519F89013E382B429806695853DAA9BF">
    <w:name w:val="519F89013E382B429806695853DAA9BF"/>
  </w:style>
  <w:style w:type="paragraph" w:customStyle="1" w:styleId="32D2E9E3B3255C48BD7067631BA465C5">
    <w:name w:val="32D2E9E3B3255C48BD7067631BA465C5"/>
  </w:style>
  <w:style w:type="paragraph" w:customStyle="1" w:styleId="28A14ED1C72A7841AFBDB71D5A042FCD">
    <w:name w:val="28A14ED1C72A7841AFBDB71D5A042FCD"/>
  </w:style>
  <w:style w:type="paragraph" w:customStyle="1" w:styleId="06F5F87CA8A8BE488E26BFA7FC8B71DF">
    <w:name w:val="06F5F87CA8A8BE488E26BFA7FC8B71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879246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2013-02-25T14:44:00+00:00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1676412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TP104022097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A1F3C9-ED13-4BE7-BB40-249447F4581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669E1811-84BF-463B-AD19-FA13CF0EC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0016D-A62B-4DD5-897A-E5C45EE99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545B49-EA3E-FC4E-B2D8-10F0E7010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outline.dotx</Template>
  <TotalTime>28</TotalTime>
  <Pages>2</Pages>
  <Words>244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 Surfer
</dc:title>
  <dc:creator>Matt Willden</dc:creator>
  <cp:lastModifiedBy>Matt Willden</cp:lastModifiedBy>
  <cp:revision>1</cp:revision>
  <dcterms:created xsi:type="dcterms:W3CDTF">2016-12-07T03:14:00Z</dcterms:created>
  <dcterms:modified xsi:type="dcterms:W3CDTF">2016-12-07T03:43:00Z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